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B69" w:rsidRDefault="00EC3B69">
      <w:r>
        <w:rPr>
          <w:noProof/>
          <w:lang w:val="en-US"/>
        </w:rPr>
        <w:drawing>
          <wp:inline distT="0" distB="0" distL="0" distR="0" wp14:anchorId="28DB79B0" wp14:editId="65A0616E">
            <wp:extent cx="5943600" cy="3725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BF" w:rsidRDefault="00C562BF">
      <w:r>
        <w:t>Red = output of Video Amp1 = output of low pass filter</w:t>
      </w:r>
    </w:p>
    <w:p w:rsidR="00C562BF" w:rsidRDefault="00C562BF">
      <w:r>
        <w:t xml:space="preserve">White = Sync output of Modulator 1 = output of the chirp voltage source (part of </w:t>
      </w:r>
      <w:proofErr w:type="spellStart"/>
      <w:r>
        <w:t>func</w:t>
      </w:r>
      <w:proofErr w:type="spellEnd"/>
      <w:r>
        <w:t>. Generator)</w:t>
      </w:r>
    </w:p>
    <w:p w:rsidR="00C562BF" w:rsidRDefault="00C562BF">
      <w:r>
        <w:t xml:space="preserve">The frequency range is limited to 20 kHz due to the audio jack, but the low pass filter will </w:t>
      </w:r>
      <w:r w:rsidR="00CE4AE6">
        <w:t>only pass up to 16 kHz.</w:t>
      </w:r>
    </w:p>
    <w:p w:rsidR="00CE4AE6" w:rsidRDefault="00CE4AE6"/>
    <w:p w:rsidR="00CE4AE6" w:rsidRDefault="00CE4AE6">
      <w:r>
        <w:t>Process the received data</w:t>
      </w:r>
      <w:r w:rsidR="007E465A">
        <w:t xml:space="preserve"> (assume already go through the LPF)</w:t>
      </w:r>
      <w:r>
        <w:t>:</w:t>
      </w:r>
    </w:p>
    <w:p w:rsidR="00CE4AE6" w:rsidRDefault="00CE4AE6" w:rsidP="00CE4AE6">
      <w:pPr>
        <w:pStyle w:val="ListParagraph"/>
        <w:numPr>
          <w:ilvl w:val="0"/>
          <w:numId w:val="1"/>
        </w:numPr>
      </w:pPr>
      <w:r>
        <w:t>Receive and convert to digital data</w:t>
      </w:r>
    </w:p>
    <w:p w:rsidR="009558B3" w:rsidRDefault="009558B3" w:rsidP="009558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58B3" w:rsidRPr="009558B3" w:rsidRDefault="009558B3" w:rsidP="009558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recObj</w:t>
      </w:r>
      <w:proofErr w:type="spellEnd"/>
      <w:proofErr w:type="gram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audiorecorder</w:t>
      </w:r>
      <w:proofErr w:type="spell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58B3" w:rsidRPr="009558B3" w:rsidRDefault="009558B3" w:rsidP="009558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recordblocking</w:t>
      </w:r>
      <w:proofErr w:type="spell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recObj</w:t>
      </w:r>
      <w:proofErr w:type="spell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, T);</w:t>
      </w:r>
    </w:p>
    <w:p w:rsidR="009558B3" w:rsidRPr="009558B3" w:rsidRDefault="009558B3" w:rsidP="009558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proofErr w:type="gramStart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play(</w:t>
      </w:r>
      <w:proofErr w:type="spellStart"/>
      <w:proofErr w:type="gram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recObj</w:t>
      </w:r>
      <w:proofErr w:type="spell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58B3" w:rsidRPr="009558B3" w:rsidRDefault="009558B3" w:rsidP="009558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proofErr w:type="gramStart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getaudiodata</w:t>
      </w:r>
      <w:proofErr w:type="spell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recObj</w:t>
      </w:r>
      <w:proofErr w:type="spell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E4AE6" w:rsidRDefault="00CE4AE6" w:rsidP="00CE4AE6">
      <w:pPr>
        <w:pStyle w:val="ListParagraph"/>
      </w:pPr>
    </w:p>
    <w:p w:rsidR="009558B3" w:rsidRDefault="009558B3" w:rsidP="009558B3">
      <w:pPr>
        <w:pStyle w:val="ListParagraph"/>
        <w:numPr>
          <w:ilvl w:val="0"/>
          <w:numId w:val="1"/>
        </w:numPr>
      </w:pPr>
      <w:r>
        <w:t>Apply Fourier transfer</w:t>
      </w:r>
    </w:p>
    <w:p w:rsidR="009558B3" w:rsidRDefault="009558B3" w:rsidP="009558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58B3" w:rsidRPr="009558B3" w:rsidRDefault="009558B3" w:rsidP="009558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S=</w:t>
      </w:r>
      <w:proofErr w:type="spellStart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,N</w:t>
      </w:r>
      <w:proofErr w:type="spellEnd"/>
      <w:proofErr w:type="gram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558B3">
        <w:rPr>
          <w:rFonts w:ascii="Courier New" w:hAnsi="Courier New" w:cs="Courier New"/>
          <w:color w:val="228B22"/>
          <w:sz w:val="20"/>
          <w:szCs w:val="20"/>
          <w:lang w:val="en-US"/>
        </w:rPr>
        <w:t>% apply Fourier transform</w:t>
      </w:r>
    </w:p>
    <w:p w:rsidR="009558B3" w:rsidRPr="009558B3" w:rsidRDefault="009558B3" w:rsidP="009558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ST=</w:t>
      </w:r>
      <w:proofErr w:type="spellStart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(S); </w:t>
      </w:r>
      <w:r w:rsidRPr="009558B3">
        <w:rPr>
          <w:rFonts w:ascii="Courier New" w:hAnsi="Courier New" w:cs="Courier New"/>
          <w:color w:val="228B22"/>
          <w:sz w:val="20"/>
          <w:szCs w:val="20"/>
          <w:lang w:val="en-US"/>
        </w:rPr>
        <w:t>% Fourier transform with no displace</w:t>
      </w:r>
    </w:p>
    <w:p w:rsidR="009558B3" w:rsidRDefault="009558B3" w:rsidP="009558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228B22"/>
          <w:sz w:val="20"/>
          <w:szCs w:val="20"/>
          <w:lang w:val="en-US"/>
        </w:rPr>
      </w:pPr>
      <w:proofErr w:type="spellStart"/>
      <w:proofErr w:type="gramStart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>fshift</w:t>
      </w:r>
      <w:proofErr w:type="spellEnd"/>
      <w:proofErr w:type="gramEnd"/>
      <w:r w:rsidRPr="009558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=(-N/2:N/2)*(Fs/N);  </w:t>
      </w:r>
      <w:r w:rsidRPr="009558B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x dimension </w:t>
      </w:r>
    </w:p>
    <w:p w:rsidR="009558B3" w:rsidRDefault="009558B3" w:rsidP="009558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9558B3" w:rsidRPr="00710B9B" w:rsidRDefault="009558B3" w:rsidP="009558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710B9B">
        <w:rPr>
          <w:rFonts w:cs="Times New Roman"/>
          <w:szCs w:val="24"/>
          <w:lang w:val="en-US"/>
        </w:rPr>
        <w:t>Select the max spectrum and beating frequency</w:t>
      </w:r>
    </w:p>
    <w:p w:rsidR="009558B3" w:rsidRDefault="009558B3" w:rsidP="009558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en-US"/>
        </w:rPr>
      </w:pPr>
    </w:p>
    <w:p w:rsidR="009558B3" w:rsidRDefault="009558B3" w:rsidP="009558B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[Y1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,I1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abs(ST));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find the max value of ST</w:t>
      </w:r>
    </w:p>
    <w:p w:rsidR="00F44D0F" w:rsidRPr="00F44D0F" w:rsidRDefault="009558B3" w:rsidP="00F44D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fb=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(I1));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the corresponding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f</w:t>
      </w:r>
      <w:r w:rsidR="00F44D0F">
        <w:rPr>
          <w:rFonts w:ascii="Courier New" w:hAnsi="Courier New" w:cs="Courier New"/>
          <w:color w:val="228B22"/>
          <w:sz w:val="20"/>
          <w:szCs w:val="20"/>
          <w:lang w:val="en-US"/>
        </w:rPr>
        <w:t>req</w:t>
      </w:r>
      <w:proofErr w:type="spellEnd"/>
    </w:p>
    <w:p w:rsidR="009558B3" w:rsidRDefault="009558B3" w:rsidP="009558B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:rsidR="009558B3" w:rsidRPr="00F44D0F" w:rsidRDefault="00F44D0F" w:rsidP="00F44D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F44D0F">
        <w:rPr>
          <w:rFonts w:cs="Times New Roman"/>
          <w:szCs w:val="24"/>
          <w:lang w:val="en-US"/>
        </w:rPr>
        <w:t>Calculate the range</w:t>
      </w:r>
    </w:p>
    <w:p w:rsidR="00F44D0F" w:rsidRDefault="00F44D0F" w:rsidP="00F44D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</w:p>
    <w:p w:rsidR="00F44D0F" w:rsidRDefault="00F44D0F" w:rsidP="00F44D0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R=3e8*0.04*fb.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2*B);</w:t>
      </w:r>
    </w:p>
    <w:p w:rsidR="00F44D0F" w:rsidRDefault="00F44D0F" w:rsidP="00F44D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</w:p>
    <w:p w:rsidR="00F44D0F" w:rsidRPr="009558B3" w:rsidRDefault="00F44D0F" w:rsidP="00F44D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  <w:lang w:val="en-US"/>
        </w:rPr>
      </w:pPr>
    </w:p>
    <w:p w:rsidR="009558B3" w:rsidRDefault="00710B9B" w:rsidP="009558B3">
      <w:pPr>
        <w:pStyle w:val="ListParagraph"/>
        <w:ind w:left="1080"/>
      </w:pPr>
      <w:r>
        <w:t xml:space="preserve">To get the parameters, firstly I make sure which ones are constant. </w:t>
      </w:r>
    </w:p>
    <w:p w:rsidR="00710B9B" w:rsidRPr="00710B9B" w:rsidRDefault="00710B9B" w:rsidP="009558B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light speed      C=3*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710B9B" w:rsidRPr="00710B9B" w:rsidRDefault="00710B9B" w:rsidP="009558B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bandwidth     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Hz</m:t>
          </m:r>
        </m:oMath>
      </m:oMathPara>
    </w:p>
    <w:p w:rsidR="00710B9B" w:rsidRPr="00710B9B" w:rsidRDefault="00710B9B" w:rsidP="009558B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period of frequency      Tf=0.04</m:t>
          </m:r>
        </m:oMath>
      </m:oMathPara>
    </w:p>
    <w:p w:rsidR="00710B9B" w:rsidRPr="00710B9B" w:rsidRDefault="00710B9B" w:rsidP="009558B3">
      <w:pPr>
        <w:pStyle w:val="ListParagraph"/>
        <w:ind w:left="1080"/>
        <w:rPr>
          <w:rFonts w:eastAsiaTheme="minorEastAsia"/>
        </w:rPr>
      </w:pPr>
    </w:p>
    <w:p w:rsidR="00710B9B" w:rsidRDefault="00710B9B" w:rsidP="009558B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Then concern about the accuracy of range.</w:t>
      </w:r>
    </w:p>
    <w:p w:rsidR="00710B9B" w:rsidRPr="00710B9B" w:rsidRDefault="00710B9B" w:rsidP="009558B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C*Tf*fb</m:t>
              </m:r>
            </m:num>
            <m:den>
              <m:r>
                <w:rPr>
                  <w:rFonts w:ascii="Cambria Math" w:eastAsiaTheme="minorEastAsia" w:hAnsi="Cambria Math"/>
                </w:rPr>
                <m:t>2*B</m:t>
              </m:r>
            </m:den>
          </m:f>
        </m:oMath>
      </m:oMathPara>
    </w:p>
    <w:p w:rsidR="00710B9B" w:rsidRDefault="00710B9B" w:rsidP="009558B3">
      <w:pPr>
        <w:pStyle w:val="ListParagraph"/>
        <w:ind w:left="1080"/>
        <w:rPr>
          <w:rFonts w:eastAsiaTheme="minorEastAsia"/>
        </w:rPr>
      </w:pPr>
    </w:p>
    <w:p w:rsidR="00710B9B" w:rsidRDefault="00710B9B" w:rsidP="009558B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The step size of beating frequency is decided by </w:t>
      </w:r>
      <w:proofErr w:type="spellStart"/>
      <w:r>
        <w:rPr>
          <w:rFonts w:eastAsiaTheme="minorEastAsia"/>
        </w:rPr>
        <w:t>fshift</w:t>
      </w:r>
      <w:proofErr w:type="spellEnd"/>
    </w:p>
    <w:p w:rsidR="00710B9B" w:rsidRPr="00710B9B" w:rsidRDefault="00710B9B" w:rsidP="009558B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step size of fb=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Fs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710B9B" w:rsidRPr="00710B9B" w:rsidRDefault="00710B9B" w:rsidP="009558B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Fs is the sampling frequency</m:t>
          </m:r>
        </m:oMath>
      </m:oMathPara>
    </w:p>
    <w:p w:rsidR="00710B9B" w:rsidRPr="00710B9B" w:rsidRDefault="00710B9B" w:rsidP="009558B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 is the sampling points</m:t>
          </m:r>
        </m:oMath>
      </m:oMathPara>
    </w:p>
    <w:p w:rsidR="00710B9B" w:rsidRPr="00710B9B" w:rsidRDefault="00710B9B" w:rsidP="009558B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Define T as the sampling period</m:t>
          </m:r>
        </m:oMath>
      </m:oMathPara>
    </w:p>
    <w:p w:rsidR="00710B9B" w:rsidRPr="00710B9B" w:rsidRDefault="00710B9B" w:rsidP="009558B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N=T*Fs</m:t>
          </m:r>
        </m:oMath>
      </m:oMathPara>
    </w:p>
    <w:p w:rsidR="00F44D0F" w:rsidRDefault="00F44D0F" w:rsidP="009558B3">
      <w:pPr>
        <w:pStyle w:val="ListParagraph"/>
        <w:ind w:left="1080"/>
        <w:rPr>
          <w:rFonts w:eastAsiaTheme="minorEastAsia"/>
        </w:rPr>
      </w:pPr>
    </w:p>
    <w:p w:rsidR="00710B9B" w:rsidRDefault="00F44D0F" w:rsidP="009558B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Next set the step size of R to 0.1.</w:t>
      </w:r>
    </w:p>
    <w:p w:rsidR="00F44D0F" w:rsidRPr="00F44D0F" w:rsidRDefault="009E5264" w:rsidP="009558B3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C*Tf*Fs</m:t>
              </m:r>
            </m:num>
            <m:den>
              <m:r>
                <w:rPr>
                  <w:rFonts w:ascii="Cambria Math" w:eastAsiaTheme="minorEastAsia" w:hAnsi="Cambria Math"/>
                </w:rPr>
                <m:t>2*B*T*Fs</m:t>
              </m:r>
            </m:den>
          </m:f>
          <m:r>
            <w:rPr>
              <w:rFonts w:ascii="Cambria Math" w:eastAsiaTheme="minorEastAsia" w:hAnsi="Cambria Math"/>
            </w:rPr>
            <m:t>=0.1</m:t>
          </m:r>
        </m:oMath>
      </m:oMathPara>
    </w:p>
    <w:p w:rsidR="00F44D0F" w:rsidRPr="00F44D0F" w:rsidRDefault="00F44D0F" w:rsidP="009558B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T=0.6</m:t>
          </m:r>
        </m:oMath>
      </m:oMathPara>
    </w:p>
    <w:p w:rsidR="00F44D0F" w:rsidRDefault="00F44D0F" w:rsidP="009558B3">
      <w:pPr>
        <w:pStyle w:val="ListParagraph"/>
        <w:ind w:left="1080"/>
        <w:rPr>
          <w:rFonts w:eastAsiaTheme="minorEastAsia"/>
        </w:rPr>
      </w:pPr>
    </w:p>
    <w:p w:rsidR="00F44D0F" w:rsidRPr="00F44D0F" w:rsidRDefault="00F44D0F" w:rsidP="009558B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To make the data more accurate, Fs has to be large but not to make the script slow.</w:t>
      </w:r>
    </w:p>
    <w:p w:rsidR="00F44D0F" w:rsidRPr="009E5264" w:rsidRDefault="00F44D0F" w:rsidP="009558B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:rsidR="009E5264" w:rsidRDefault="009E5264" w:rsidP="009558B3">
      <w:pPr>
        <w:pStyle w:val="ListParagraph"/>
        <w:ind w:left="1080"/>
        <w:rPr>
          <w:rFonts w:eastAsiaTheme="minorEastAsia"/>
        </w:rPr>
      </w:pPr>
    </w:p>
    <w:p w:rsidR="009E5264" w:rsidRDefault="009E5264" w:rsidP="009558B3">
      <w:pPr>
        <w:pStyle w:val="ListParagraph"/>
        <w:ind w:left="1080"/>
        <w:rPr>
          <w:rFonts w:eastAsiaTheme="minorEastAsi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81425" cy="4800600"/>
            <wp:effectExtent l="0" t="0" r="9525" b="0"/>
            <wp:docPr id="2" name="Picture 2" descr="http://www.circuitbasics.com/wp-content/uploads/2015/03/TRS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rcuitbasics.com/wp-content/uploads/2015/03/TRS-Pin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64" w:rsidRDefault="009E5264" w:rsidP="009E5264">
      <w:pPr>
        <w:pStyle w:val="ListParagraph"/>
        <w:ind w:left="1080"/>
        <w:jc w:val="center"/>
        <w:rPr>
          <w:rFonts w:ascii="Arial" w:hAnsi="Arial" w:cs="Arial"/>
          <w:color w:val="63676B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3676B"/>
          <w:sz w:val="30"/>
          <w:szCs w:val="30"/>
          <w:shd w:val="clear" w:color="auto" w:fill="FFFFFF"/>
        </w:rPr>
        <w:t>The standard stereo connector with 3 conductors</w:t>
      </w:r>
    </w:p>
    <w:p w:rsidR="009E5264" w:rsidRDefault="009E5264" w:rsidP="009558B3">
      <w:pPr>
        <w:pStyle w:val="ListParagraph"/>
        <w:ind w:left="1080"/>
        <w:rPr>
          <w:rFonts w:ascii="Arial" w:hAnsi="Arial" w:cs="Arial"/>
          <w:color w:val="63676B"/>
          <w:sz w:val="30"/>
          <w:szCs w:val="30"/>
          <w:shd w:val="clear" w:color="auto" w:fill="FFFFFF"/>
        </w:rPr>
      </w:pP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512"/>
        <w:gridCol w:w="1451"/>
        <w:gridCol w:w="540"/>
        <w:gridCol w:w="1530"/>
        <w:gridCol w:w="540"/>
        <w:gridCol w:w="2430"/>
      </w:tblGrid>
      <w:tr w:rsidR="006929E0" w:rsidRPr="006929E0" w:rsidTr="006929E0">
        <w:trPr>
          <w:gridAfter w:val="2"/>
          <w:wAfter w:w="2970" w:type="dxa"/>
          <w:tblCellSpacing w:w="0" w:type="dxa"/>
        </w:trPr>
        <w:tc>
          <w:tcPr>
            <w:tcW w:w="1637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/>
              </w:rPr>
              <w:br/>
              <w:t>Unbalanced Mono</w:t>
            </w:r>
          </w:p>
        </w:tc>
        <w:tc>
          <w:tcPr>
            <w:tcW w:w="512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451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/>
              </w:rPr>
              <w:t>Balanced Mono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/>
              </w:rPr>
              <w:t>Stereo</w:t>
            </w:r>
          </w:p>
        </w:tc>
      </w:tr>
      <w:tr w:rsidR="006929E0" w:rsidRPr="006929E0" w:rsidTr="006929E0">
        <w:trPr>
          <w:tblCellSpacing w:w="0" w:type="dxa"/>
        </w:trPr>
        <w:tc>
          <w:tcPr>
            <w:tcW w:w="1637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val="en-US"/>
              </w:rPr>
              <w:t>Tip</w:t>
            </w:r>
          </w:p>
        </w:tc>
        <w:tc>
          <w:tcPr>
            <w:tcW w:w="512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451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Signal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Positive / Hot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243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Left channel</w:t>
            </w:r>
          </w:p>
        </w:tc>
      </w:tr>
      <w:tr w:rsidR="006929E0" w:rsidRPr="006929E0" w:rsidTr="006929E0">
        <w:trPr>
          <w:tblCellSpacing w:w="0" w:type="dxa"/>
        </w:trPr>
        <w:tc>
          <w:tcPr>
            <w:tcW w:w="1637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val="en-US"/>
              </w:rPr>
              <w:t>Ring</w:t>
            </w:r>
          </w:p>
        </w:tc>
        <w:tc>
          <w:tcPr>
            <w:tcW w:w="512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451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(Not connected)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Negative / Cold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243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Right channel</w:t>
            </w:r>
          </w:p>
        </w:tc>
      </w:tr>
      <w:tr w:rsidR="006929E0" w:rsidRPr="006929E0" w:rsidTr="006929E0">
        <w:trPr>
          <w:tblCellSpacing w:w="0" w:type="dxa"/>
        </w:trPr>
        <w:tc>
          <w:tcPr>
            <w:tcW w:w="1637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val="en-US"/>
              </w:rPr>
              <w:t>Sleeve</w:t>
            </w:r>
          </w:p>
        </w:tc>
        <w:tc>
          <w:tcPr>
            <w:tcW w:w="512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451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Ground / Return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Ground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2430" w:type="dxa"/>
            <w:shd w:val="clear" w:color="auto" w:fill="FFFFFF"/>
            <w:vAlign w:val="center"/>
            <w:hideMark/>
          </w:tcPr>
          <w:p w:rsidR="006929E0" w:rsidRPr="006929E0" w:rsidRDefault="006929E0" w:rsidP="006929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929E0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Ground</w:t>
            </w:r>
          </w:p>
        </w:tc>
      </w:tr>
    </w:tbl>
    <w:p w:rsidR="009E5264" w:rsidRPr="006929E0" w:rsidRDefault="009E5264" w:rsidP="006929E0">
      <w:pPr>
        <w:rPr>
          <w:rFonts w:eastAsiaTheme="minorEastAsia"/>
        </w:rPr>
      </w:pPr>
      <w:bookmarkStart w:id="0" w:name="_GoBack"/>
      <w:bookmarkEnd w:id="0"/>
    </w:p>
    <w:sectPr w:rsidR="009E5264" w:rsidRPr="00692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33064"/>
    <w:multiLevelType w:val="hybridMultilevel"/>
    <w:tmpl w:val="4A5E85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03"/>
    <w:rsid w:val="005D6C03"/>
    <w:rsid w:val="006929E0"/>
    <w:rsid w:val="00710B9B"/>
    <w:rsid w:val="007D219F"/>
    <w:rsid w:val="007E465A"/>
    <w:rsid w:val="009558B3"/>
    <w:rsid w:val="009E5264"/>
    <w:rsid w:val="00A01226"/>
    <w:rsid w:val="00C060C5"/>
    <w:rsid w:val="00C562BF"/>
    <w:rsid w:val="00C81EFD"/>
    <w:rsid w:val="00CE4AE6"/>
    <w:rsid w:val="00EC3B69"/>
    <w:rsid w:val="00F4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5663"/>
  <w15:chartTrackingRefBased/>
  <w15:docId w15:val="{DE81D7ED-EC31-4A54-A52C-7C93E1D6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0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6BF6118B</Template>
  <TotalTime>293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 - Department of Electronics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Huanyu Liu</dc:creator>
  <cp:keywords/>
  <dc:description/>
  <cp:lastModifiedBy>Huanyu Liu</cp:lastModifiedBy>
  <cp:revision>3</cp:revision>
  <dcterms:created xsi:type="dcterms:W3CDTF">2018-02-13T20:00:00Z</dcterms:created>
  <dcterms:modified xsi:type="dcterms:W3CDTF">2018-03-05T14:59:00Z</dcterms:modified>
</cp:coreProperties>
</file>